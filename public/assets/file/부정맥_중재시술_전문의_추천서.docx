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30" w:rsidRDefault="00A50A30"/>
    <w:p w:rsidR="00776531" w:rsidRDefault="00776531"/>
    <w:p w:rsidR="00776531" w:rsidRPr="008D424F" w:rsidRDefault="00776531">
      <w:pPr>
        <w:rPr>
          <w:rFonts w:ascii="HY궁서B" w:eastAsia="HY궁서B"/>
        </w:rPr>
      </w:pPr>
    </w:p>
    <w:p w:rsidR="00776531" w:rsidRPr="008D424F" w:rsidRDefault="00776531" w:rsidP="00776531">
      <w:pPr>
        <w:jc w:val="center"/>
        <w:rPr>
          <w:rFonts w:ascii="HY궁서B" w:eastAsia="HY궁서B"/>
          <w:b/>
          <w:sz w:val="40"/>
          <w:szCs w:val="40"/>
        </w:rPr>
      </w:pPr>
      <w:r w:rsidRPr="008D424F">
        <w:rPr>
          <w:rFonts w:ascii="HY궁서B" w:eastAsia="HY궁서B" w:hint="eastAsia"/>
          <w:b/>
          <w:sz w:val="40"/>
          <w:szCs w:val="40"/>
        </w:rPr>
        <w:t>부정맥 중재시술 전문의, 전문회원 추천서</w:t>
      </w:r>
    </w:p>
    <w:p w:rsidR="00776531" w:rsidRPr="008D424F" w:rsidRDefault="00776531" w:rsidP="008D424F">
      <w:pPr>
        <w:ind w:firstLineChars="1800" w:firstLine="3887"/>
        <w:rPr>
          <w:rFonts w:ascii="HY궁서B" w:eastAsia="HY궁서B"/>
          <w:b/>
          <w:sz w:val="22"/>
          <w:szCs w:val="20"/>
        </w:rPr>
      </w:pPr>
    </w:p>
    <w:p w:rsidR="00776531" w:rsidRDefault="00776531" w:rsidP="008D424F">
      <w:pPr>
        <w:ind w:firstLineChars="1800" w:firstLine="3887"/>
        <w:rPr>
          <w:rFonts w:ascii="HY궁서B" w:eastAsia="HY궁서B"/>
          <w:b/>
          <w:sz w:val="22"/>
          <w:szCs w:val="20"/>
        </w:rPr>
      </w:pPr>
    </w:p>
    <w:p w:rsidR="008D424F" w:rsidRPr="008D424F" w:rsidRDefault="008D424F" w:rsidP="008D424F">
      <w:pPr>
        <w:ind w:firstLineChars="1800" w:firstLine="3887"/>
        <w:rPr>
          <w:rFonts w:ascii="HY궁서B" w:eastAsia="HY궁서B"/>
          <w:b/>
          <w:sz w:val="22"/>
          <w:szCs w:val="20"/>
        </w:rPr>
      </w:pPr>
    </w:p>
    <w:p w:rsidR="00776531" w:rsidRPr="008D424F" w:rsidRDefault="00776531" w:rsidP="008D424F">
      <w:pPr>
        <w:ind w:firstLineChars="1800" w:firstLine="3887"/>
        <w:rPr>
          <w:rFonts w:ascii="HY궁서B" w:eastAsia="HY궁서B"/>
          <w:b/>
          <w:sz w:val="22"/>
          <w:szCs w:val="20"/>
        </w:rPr>
      </w:pPr>
    </w:p>
    <w:p w:rsidR="00776531" w:rsidRPr="008D424F" w:rsidRDefault="00776531" w:rsidP="008D424F">
      <w:pPr>
        <w:ind w:firstLineChars="1800" w:firstLine="3887"/>
        <w:rPr>
          <w:rFonts w:ascii="HY궁서B" w:eastAsia="HY궁서B"/>
          <w:b/>
          <w:sz w:val="22"/>
          <w:szCs w:val="20"/>
        </w:rPr>
      </w:pPr>
    </w:p>
    <w:p w:rsidR="00776531" w:rsidRPr="008D424F" w:rsidRDefault="00776531" w:rsidP="008D424F">
      <w:pPr>
        <w:ind w:firstLineChars="1800" w:firstLine="3887"/>
        <w:rPr>
          <w:rFonts w:ascii="HY궁서B" w:eastAsia="HY궁서B"/>
          <w:b/>
          <w:sz w:val="22"/>
          <w:szCs w:val="20"/>
        </w:rPr>
      </w:pPr>
    </w:p>
    <w:p w:rsidR="00776531" w:rsidRPr="008D424F" w:rsidRDefault="00776531" w:rsidP="008D424F">
      <w:pPr>
        <w:ind w:firstLineChars="1800" w:firstLine="3887"/>
        <w:rPr>
          <w:rFonts w:ascii="HY궁서B" w:eastAsia="HY궁서B"/>
          <w:b/>
          <w:sz w:val="22"/>
          <w:szCs w:val="20"/>
        </w:rPr>
      </w:pPr>
    </w:p>
    <w:p w:rsidR="00776531" w:rsidRPr="008D424F" w:rsidRDefault="00776531" w:rsidP="008D424F">
      <w:pPr>
        <w:spacing w:line="360" w:lineRule="auto"/>
        <w:ind w:firstLineChars="100" w:firstLine="275"/>
        <w:rPr>
          <w:rFonts w:ascii="HY궁서B" w:eastAsia="HY궁서B"/>
          <w:b/>
          <w:sz w:val="28"/>
          <w:szCs w:val="26"/>
        </w:rPr>
      </w:pPr>
      <w:r w:rsidRPr="008D424F">
        <w:rPr>
          <w:rFonts w:ascii="HY궁서B" w:eastAsia="HY궁서B" w:hint="eastAsia"/>
          <w:b/>
          <w:sz w:val="28"/>
          <w:szCs w:val="26"/>
        </w:rPr>
        <w:t xml:space="preserve">대한부정맥학회 </w:t>
      </w:r>
      <w:r w:rsidR="00997BA0">
        <w:rPr>
          <w:rFonts w:ascii="HY궁서B" w:eastAsia="HY궁서B" w:hint="eastAsia"/>
          <w:b/>
          <w:sz w:val="28"/>
          <w:szCs w:val="26"/>
        </w:rPr>
        <w:t>전문</w:t>
      </w:r>
      <w:bookmarkStart w:id="0" w:name="_GoBack"/>
      <w:bookmarkEnd w:id="0"/>
      <w:r w:rsidRPr="008D424F">
        <w:rPr>
          <w:rFonts w:ascii="HY궁서B" w:eastAsia="HY궁서B" w:hint="eastAsia"/>
          <w:b/>
          <w:sz w:val="28"/>
          <w:szCs w:val="26"/>
        </w:rPr>
        <w:t xml:space="preserve">회원이신 </w:t>
      </w:r>
      <w:r w:rsidRPr="008D424F">
        <w:rPr>
          <w:rFonts w:ascii="HY궁서B" w:eastAsia="HY궁서B" w:hint="eastAsia"/>
          <w:b/>
          <w:sz w:val="28"/>
          <w:szCs w:val="26"/>
          <w:u w:val="single"/>
        </w:rPr>
        <w:t xml:space="preserve">                       회원은</w:t>
      </w:r>
      <w:r w:rsidRPr="008D424F">
        <w:rPr>
          <w:rFonts w:ascii="HY궁서B" w:eastAsia="HY궁서B" w:hint="eastAsia"/>
          <w:b/>
          <w:sz w:val="28"/>
          <w:szCs w:val="26"/>
        </w:rPr>
        <w:t xml:space="preserve"> </w:t>
      </w:r>
    </w:p>
    <w:p w:rsidR="00776531" w:rsidRPr="008D424F" w:rsidRDefault="00776531" w:rsidP="00776531">
      <w:pPr>
        <w:spacing w:line="360" w:lineRule="auto"/>
        <w:rPr>
          <w:rFonts w:ascii="HY궁서B" w:eastAsia="HY궁서B"/>
          <w:b/>
          <w:sz w:val="28"/>
          <w:szCs w:val="26"/>
        </w:rPr>
      </w:pPr>
      <w:r w:rsidRPr="008D424F">
        <w:rPr>
          <w:rFonts w:ascii="HY궁서B" w:eastAsia="HY궁서B" w:hint="eastAsia"/>
          <w:b/>
          <w:sz w:val="28"/>
          <w:szCs w:val="26"/>
        </w:rPr>
        <w:t xml:space="preserve">그 동안 본 학회 발전을 위해 노력하여 오셨으며, 현재까지의 본인의 전문 분야에서의 폭넓은 임상적, 학문적 경험과 연구결과로 미루어 본 </w:t>
      </w:r>
    </w:p>
    <w:p w:rsidR="00776531" w:rsidRPr="008D424F" w:rsidRDefault="00776531" w:rsidP="00776531">
      <w:pPr>
        <w:spacing w:line="360" w:lineRule="auto"/>
        <w:rPr>
          <w:rFonts w:ascii="HY궁서B" w:eastAsia="HY궁서B"/>
          <w:b/>
          <w:sz w:val="28"/>
          <w:szCs w:val="26"/>
        </w:rPr>
      </w:pPr>
      <w:r w:rsidRPr="008D424F">
        <w:rPr>
          <w:rFonts w:ascii="HY궁서B" w:eastAsia="HY궁서B" w:hint="eastAsia"/>
          <w:b/>
          <w:sz w:val="28"/>
          <w:szCs w:val="26"/>
        </w:rPr>
        <w:t>학회의 전문회원, 중재시술전문의로서의 충분한 자격을 갖추었다고 판단되어 이에 추천하는 바입니다.</w:t>
      </w:r>
    </w:p>
    <w:p w:rsidR="00776531" w:rsidRPr="008D424F" w:rsidRDefault="00776531" w:rsidP="008D424F">
      <w:pPr>
        <w:ind w:firstLineChars="400" w:firstLine="942"/>
        <w:rPr>
          <w:rFonts w:ascii="HY궁서B" w:eastAsia="HY궁서B"/>
          <w:b/>
          <w:sz w:val="24"/>
          <w:szCs w:val="20"/>
        </w:rPr>
      </w:pPr>
    </w:p>
    <w:p w:rsidR="00776531" w:rsidRPr="008D424F" w:rsidRDefault="00776531" w:rsidP="008D424F">
      <w:pPr>
        <w:ind w:firstLineChars="400" w:firstLine="942"/>
        <w:rPr>
          <w:rFonts w:ascii="HY궁서B" w:eastAsia="HY궁서B"/>
          <w:b/>
          <w:sz w:val="24"/>
          <w:szCs w:val="20"/>
        </w:rPr>
      </w:pPr>
    </w:p>
    <w:p w:rsidR="00776531" w:rsidRPr="008D424F" w:rsidRDefault="00776531" w:rsidP="008D424F">
      <w:pPr>
        <w:ind w:firstLineChars="400" w:firstLine="942"/>
        <w:rPr>
          <w:rFonts w:ascii="HY궁서B" w:eastAsia="HY궁서B"/>
          <w:b/>
          <w:sz w:val="24"/>
          <w:szCs w:val="20"/>
        </w:rPr>
      </w:pPr>
    </w:p>
    <w:p w:rsidR="00776531" w:rsidRPr="008D424F" w:rsidRDefault="00776531" w:rsidP="008D424F">
      <w:pPr>
        <w:ind w:firstLineChars="400" w:firstLine="942"/>
        <w:rPr>
          <w:rFonts w:ascii="HY궁서B" w:eastAsia="HY궁서B"/>
          <w:b/>
          <w:sz w:val="24"/>
          <w:szCs w:val="20"/>
        </w:rPr>
      </w:pPr>
    </w:p>
    <w:p w:rsidR="00776531" w:rsidRPr="008D424F" w:rsidRDefault="00776531" w:rsidP="008D424F">
      <w:pPr>
        <w:ind w:firstLineChars="400" w:firstLine="942"/>
        <w:rPr>
          <w:rFonts w:ascii="HY궁서B" w:eastAsia="HY궁서B"/>
          <w:b/>
          <w:sz w:val="24"/>
          <w:szCs w:val="20"/>
        </w:rPr>
      </w:pPr>
    </w:p>
    <w:p w:rsidR="00776531" w:rsidRPr="008D424F" w:rsidRDefault="00776531" w:rsidP="008D424F">
      <w:pPr>
        <w:ind w:firstLineChars="400" w:firstLine="942"/>
        <w:rPr>
          <w:rFonts w:ascii="HY궁서B" w:eastAsia="HY궁서B"/>
          <w:b/>
          <w:sz w:val="24"/>
          <w:szCs w:val="20"/>
        </w:rPr>
      </w:pPr>
    </w:p>
    <w:p w:rsidR="00776531" w:rsidRPr="008D424F" w:rsidRDefault="00776531" w:rsidP="008D424F">
      <w:pPr>
        <w:ind w:firstLineChars="400" w:firstLine="942"/>
        <w:rPr>
          <w:rFonts w:ascii="HY궁서B" w:eastAsia="HY궁서B"/>
          <w:b/>
          <w:sz w:val="24"/>
          <w:szCs w:val="20"/>
        </w:rPr>
      </w:pPr>
    </w:p>
    <w:p w:rsidR="00776531" w:rsidRPr="008D424F" w:rsidRDefault="00776531" w:rsidP="008D424F">
      <w:pPr>
        <w:ind w:firstLineChars="400" w:firstLine="942"/>
        <w:rPr>
          <w:rFonts w:ascii="HY궁서B" w:eastAsia="HY궁서B"/>
          <w:b/>
          <w:sz w:val="24"/>
          <w:szCs w:val="20"/>
        </w:rPr>
      </w:pPr>
    </w:p>
    <w:p w:rsidR="00776531" w:rsidRPr="008D424F" w:rsidRDefault="00776531" w:rsidP="008D424F">
      <w:pPr>
        <w:spacing w:line="360" w:lineRule="auto"/>
        <w:ind w:left="4720"/>
        <w:rPr>
          <w:rFonts w:ascii="HY궁서B" w:eastAsia="HY궁서B"/>
          <w:b/>
          <w:sz w:val="24"/>
          <w:szCs w:val="20"/>
        </w:rPr>
      </w:pPr>
      <w:r w:rsidRPr="008D424F">
        <w:rPr>
          <w:rFonts w:ascii="HY궁서B" w:eastAsia="HY궁서B" w:hint="eastAsia"/>
          <w:b/>
          <w:sz w:val="24"/>
          <w:szCs w:val="20"/>
          <w:u w:val="single"/>
        </w:rPr>
        <w:t xml:space="preserve">추천인                        </w:t>
      </w:r>
      <w:r w:rsidRPr="008D424F">
        <w:rPr>
          <w:rFonts w:ascii="HY궁서B" w:eastAsia="HY궁서B" w:hint="eastAsia"/>
          <w:b/>
          <w:sz w:val="24"/>
          <w:szCs w:val="20"/>
        </w:rPr>
        <w:t>(인)</w:t>
      </w:r>
    </w:p>
    <w:p w:rsidR="00776531" w:rsidRPr="008D424F" w:rsidRDefault="00776531" w:rsidP="00776531">
      <w:pPr>
        <w:spacing w:line="360" w:lineRule="auto"/>
        <w:ind w:left="4000" w:firstLine="800"/>
        <w:rPr>
          <w:rFonts w:ascii="HY궁서B" w:eastAsia="HY궁서B"/>
          <w:b/>
          <w:sz w:val="24"/>
          <w:szCs w:val="20"/>
          <w:u w:val="single"/>
        </w:rPr>
      </w:pPr>
      <w:r w:rsidRPr="008D424F">
        <w:rPr>
          <w:rFonts w:ascii="HY궁서B" w:eastAsia="HY궁서B" w:hint="eastAsia"/>
          <w:b/>
          <w:sz w:val="24"/>
          <w:szCs w:val="20"/>
          <w:u w:val="single"/>
        </w:rPr>
        <w:t xml:space="preserve">소속                             </w:t>
      </w:r>
    </w:p>
    <w:p w:rsidR="00776531" w:rsidRPr="008D424F" w:rsidRDefault="00776531" w:rsidP="00776531">
      <w:pPr>
        <w:spacing w:line="360" w:lineRule="auto"/>
        <w:ind w:left="4800"/>
        <w:rPr>
          <w:rFonts w:ascii="HY궁서B" w:eastAsia="HY궁서B"/>
          <w:b/>
          <w:sz w:val="24"/>
          <w:szCs w:val="20"/>
          <w:u w:val="single"/>
        </w:rPr>
      </w:pPr>
      <w:r w:rsidRPr="008D424F">
        <w:rPr>
          <w:rFonts w:ascii="HY궁서B" w:eastAsia="HY궁서B" w:hint="eastAsia"/>
          <w:b/>
          <w:sz w:val="24"/>
          <w:szCs w:val="20"/>
          <w:u w:val="single"/>
        </w:rPr>
        <w:t>날짜           년      월      일</w:t>
      </w:r>
    </w:p>
    <w:p w:rsidR="00776531" w:rsidRPr="00776531" w:rsidRDefault="00776531"/>
    <w:sectPr w:rsidR="00776531" w:rsidRPr="00776531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296" w:rsidRDefault="008A0296" w:rsidP="00CD3BC3">
      <w:r>
        <w:separator/>
      </w:r>
    </w:p>
  </w:endnote>
  <w:endnote w:type="continuationSeparator" w:id="0">
    <w:p w:rsidR="008A0296" w:rsidRDefault="008A0296" w:rsidP="00CD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296" w:rsidRDefault="008A0296" w:rsidP="00CD3BC3">
      <w:r>
        <w:separator/>
      </w:r>
    </w:p>
  </w:footnote>
  <w:footnote w:type="continuationSeparator" w:id="0">
    <w:p w:rsidR="008A0296" w:rsidRDefault="008A0296" w:rsidP="00CD3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BC3" w:rsidRDefault="008A0296" w:rsidP="00CD3BC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34704" o:spid="_x0000_s2053" type="#_x0000_t75" style="position:absolute;left:0;text-align:left;margin-left:0;margin-top:0;width:304.75pt;height:312pt;z-index:-251653120;mso-position-horizontal:center;mso-position-horizontal-relative:margin;mso-position-vertical:center;mso-position-vertical-relative:margin" o:allowincell="f">
          <v:imagedata r:id="rId1" o:title="KH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BC3" w:rsidRDefault="008A0296" w:rsidP="00CD3BC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34705" o:spid="_x0000_s2054" type="#_x0000_t75" style="position:absolute;left:0;text-align:left;margin-left:0;margin-top:0;width:304.75pt;height:312pt;z-index:-251652096;mso-position-horizontal:center;mso-position-horizontal-relative:margin;mso-position-vertical:center;mso-position-vertical-relative:margin" o:allowincell="f">
          <v:imagedata r:id="rId1" o:title="KHRS" gain="19661f" blacklevel="22938f"/>
          <w10:wrap anchorx="margin" anchory="margin"/>
        </v:shape>
      </w:pict>
    </w:r>
    <w:r w:rsidR="00921FB9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-933449</wp:posOffset>
          </wp:positionH>
          <wp:positionV relativeFrom="paragraph">
            <wp:posOffset>-1026160</wp:posOffset>
          </wp:positionV>
          <wp:extent cx="7556398" cy="2314544"/>
          <wp:effectExtent l="0" t="0" r="6985" b="0"/>
          <wp:wrapNone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서면a3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398" cy="2314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BC3" w:rsidRDefault="008A02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34703" o:spid="_x0000_s2052" type="#_x0000_t75" style="position:absolute;left:0;text-align:left;margin-left:0;margin-top:0;width:304.75pt;height:312pt;z-index:-251654144;mso-position-horizontal:center;mso-position-horizontal-relative:margin;mso-position-vertical:center;mso-position-vertical-relative:margin" o:allowincell="f">
          <v:imagedata r:id="rId1" o:title="KHR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31"/>
    <w:rsid w:val="002A13DB"/>
    <w:rsid w:val="00471609"/>
    <w:rsid w:val="00574B91"/>
    <w:rsid w:val="005A5BB5"/>
    <w:rsid w:val="005D3F05"/>
    <w:rsid w:val="007559C7"/>
    <w:rsid w:val="00776531"/>
    <w:rsid w:val="0084215C"/>
    <w:rsid w:val="008A0296"/>
    <w:rsid w:val="008D424F"/>
    <w:rsid w:val="00921FB9"/>
    <w:rsid w:val="00997BA0"/>
    <w:rsid w:val="009B22E0"/>
    <w:rsid w:val="00A50A30"/>
    <w:rsid w:val="00C03F40"/>
    <w:rsid w:val="00CD3BC3"/>
    <w:rsid w:val="00DD557D"/>
    <w:rsid w:val="00EA16AF"/>
    <w:rsid w:val="00F7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3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BC3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CD3BC3"/>
  </w:style>
  <w:style w:type="paragraph" w:styleId="a4">
    <w:name w:val="footer"/>
    <w:basedOn w:val="a"/>
    <w:link w:val="Char0"/>
    <w:uiPriority w:val="99"/>
    <w:unhideWhenUsed/>
    <w:rsid w:val="00CD3BC3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CD3BC3"/>
  </w:style>
  <w:style w:type="paragraph" w:styleId="a5">
    <w:name w:val="Balloon Text"/>
    <w:basedOn w:val="a"/>
    <w:link w:val="Char1"/>
    <w:uiPriority w:val="99"/>
    <w:semiHidden/>
    <w:unhideWhenUsed/>
    <w:rsid w:val="00CD3B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D3B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3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BC3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CD3BC3"/>
  </w:style>
  <w:style w:type="paragraph" w:styleId="a4">
    <w:name w:val="footer"/>
    <w:basedOn w:val="a"/>
    <w:link w:val="Char0"/>
    <w:uiPriority w:val="99"/>
    <w:unhideWhenUsed/>
    <w:rsid w:val="00CD3BC3"/>
    <w:pPr>
      <w:tabs>
        <w:tab w:val="center" w:pos="4513"/>
        <w:tab w:val="right" w:pos="9026"/>
      </w:tabs>
      <w:snapToGrid w:val="0"/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CD3BC3"/>
  </w:style>
  <w:style w:type="paragraph" w:styleId="a5">
    <w:name w:val="Balloon Text"/>
    <w:basedOn w:val="a"/>
    <w:link w:val="Char1"/>
    <w:uiPriority w:val="99"/>
    <w:semiHidden/>
    <w:unhideWhenUsed/>
    <w:rsid w:val="00CD3B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D3B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51204;&#54620;&#48324;(2016)\&#44592;&#48376;,%20&#50577;&#49885;\&#44277;&#47928;\&#54617;&#54924;%20&#44277;&#47928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71838-53D9-45B3-A9C8-B28C82C5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학회 공문 양식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4부정맥연구회</dc:creator>
  <cp:lastModifiedBy>4부정맥연구회</cp:lastModifiedBy>
  <cp:revision>3</cp:revision>
  <dcterms:created xsi:type="dcterms:W3CDTF">2016-12-28T01:25:00Z</dcterms:created>
  <dcterms:modified xsi:type="dcterms:W3CDTF">2017-07-20T07:22:00Z</dcterms:modified>
</cp:coreProperties>
</file>